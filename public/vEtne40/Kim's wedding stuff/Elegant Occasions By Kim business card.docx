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/>
      </w:tblPr>
      <w:tblGrid>
        <w:gridCol w:w="5040"/>
        <w:gridCol w:w="5040"/>
      </w:tblGrid>
      <w:tr w:rsidR="000F1285" w:rsidRPr="00B73713">
        <w:trPr>
          <w:trHeight w:hRule="exact" w:val="2736"/>
        </w:trPr>
        <w:tc>
          <w:tcPr>
            <w:tcW w:w="5040" w:type="dxa"/>
            <w:shd w:val="clear" w:color="auto" w:fill="auto"/>
          </w:tcPr>
          <w:p w:rsidR="000F1285" w:rsidRPr="00E93DBB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0" w:name="AveryTemplate_0001_06_1"/>
            <w:r w:rsidRPr="00E93DBB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0"/>
          <w:p w:rsidR="000F1285" w:rsidRPr="00FE3BA6" w:rsidRDefault="000F1285" w:rsidP="00C45A1A">
            <w:pPr>
              <w:ind w:left="289" w:right="289"/>
              <w:rPr>
                <w:rFonts w:asciiTheme="minorHAnsi" w:hAnsiTheme="minorHAnsi" w:cs="Arial"/>
                <w:color w:val="1F497D" w:themeColor="text2"/>
              </w:rPr>
            </w:pPr>
          </w:p>
          <w:p w:rsidR="000F1285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1" w:name="AveryTemplate_0001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0F1285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2" w:name="AveryTemplate_0001_06_3"/>
            <w:bookmarkEnd w:id="1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0F1285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3" w:name="AveryTemplate_0001_06_4"/>
            <w:bookmarkEnd w:id="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</w:p>
          <w:p w:rsidR="00907C0A" w:rsidRDefault="00907C0A" w:rsidP="00C45A1A">
            <w:pPr>
              <w:ind w:left="289" w:right="289"/>
              <w:rPr>
                <w:rFonts w:asciiTheme="minorHAnsi" w:hAnsiTheme="minorHAnsi" w:cs="Arial"/>
                <w:color w:val="1F497D" w:themeColor="text2"/>
                <w:sz w:val="16"/>
                <w:szCs w:val="16"/>
              </w:rPr>
            </w:pPr>
            <w:bookmarkStart w:id="4" w:name="AveryTemplate_0001_06_5"/>
            <w:bookmarkEnd w:id="3"/>
          </w:p>
          <w:p w:rsidR="00C45A1A" w:rsidRDefault="00C45A1A" w:rsidP="00C45A1A">
            <w:pPr>
              <w:ind w:left="289" w:right="289"/>
              <w:rPr>
                <w:rFonts w:asciiTheme="minorHAnsi" w:hAnsiTheme="minorHAnsi" w:cs="Arial"/>
                <w:color w:val="1F497D" w:themeColor="text2"/>
                <w:sz w:val="16"/>
                <w:szCs w:val="16"/>
              </w:rPr>
            </w:pPr>
            <w:bookmarkStart w:id="5" w:name="AveryTemplate_0001_06_7"/>
            <w:bookmarkEnd w:id="4"/>
          </w:p>
          <w:p w:rsidR="000F1285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6" w:name="AveryTemplate_0001_06_8"/>
            <w:bookmarkEnd w:id="5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6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7" w:name="AveryTemplate_0002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7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8" w:name="AveryTemplate_0002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9" w:name="AveryTemplate_0002_06_3"/>
            <w:bookmarkEnd w:id="8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10" w:name="AveryTemplate_0002_06_4"/>
            <w:bookmarkEnd w:id="9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</w:p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11" w:name="AveryTemplate_0002_06_6"/>
            <w:bookmarkEnd w:id="10"/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12" w:name="AveryTemplate_0002_06_7"/>
            <w:bookmarkEnd w:id="11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13" w:name="AveryTemplate_0002_06_8"/>
            <w:bookmarkEnd w:id="12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13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</w:tr>
      <w:tr w:rsidR="000F1285" w:rsidRPr="00B73713">
        <w:trPr>
          <w:trHeight w:hRule="exact" w:val="2736"/>
        </w:trPr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14" w:name="AveryTemplate_0003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14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15" w:name="AveryTemplate_0003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16" w:name="AveryTemplate_0003_06_3"/>
            <w:bookmarkEnd w:id="15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17" w:name="AveryTemplate_0003_06_4"/>
            <w:bookmarkEnd w:id="16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18" w:name="AveryTemplate_0003_06_7"/>
            <w:bookmarkEnd w:id="17"/>
          </w:p>
          <w:p w:rsidR="00907C0A" w:rsidRPr="007D7D95" w:rsidRDefault="00907C0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19" w:name="AveryTemplate_0003_06_8"/>
            <w:bookmarkEnd w:id="18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19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20" w:name="AveryTemplate_0004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20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21" w:name="AveryTemplate_0004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22" w:name="AveryTemplate_0004_06_3"/>
            <w:bookmarkEnd w:id="21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Theme="minorHAnsi" w:hAnsiTheme="minorHAnsi" w:cs="Arial"/>
                <w:sz w:val="36"/>
                <w:szCs w:val="36"/>
              </w:rPr>
            </w:pPr>
            <w:bookmarkStart w:id="23" w:name="AveryTemplate_0004_06_4"/>
            <w:bookmarkEnd w:id="2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  <w:bookmarkStart w:id="24" w:name="AveryTemplate_0004_06_5"/>
            <w:bookmarkEnd w:id="23"/>
          </w:p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25" w:name="AveryTemplate_0004_06_6"/>
            <w:bookmarkEnd w:id="24"/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26" w:name="AveryTemplate_0004_06_7"/>
            <w:bookmarkEnd w:id="25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27" w:name="AveryTemplate_0004_06_8"/>
            <w:bookmarkEnd w:id="26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27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</w:tr>
      <w:tr w:rsidR="000F1285" w:rsidRPr="00B73713">
        <w:trPr>
          <w:trHeight w:hRule="exact" w:val="2736"/>
        </w:trPr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28" w:name="AveryTemplate_0005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28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29" w:name="AveryTemplate_0005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30" w:name="AveryTemplate_0005_06_3"/>
            <w:bookmarkEnd w:id="29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31" w:name="AveryTemplate_0005_06_4"/>
            <w:bookmarkEnd w:id="30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</w:p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32" w:name="AveryTemplate_0005_06_6"/>
            <w:bookmarkEnd w:id="31"/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33" w:name="AveryTemplate_0005_06_7"/>
            <w:bookmarkEnd w:id="32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34" w:name="AveryTemplate_0005_06_8"/>
            <w:bookmarkEnd w:id="33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34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35" w:name="AveryTemplate_0006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35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36" w:name="AveryTemplate_0006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37" w:name="AveryTemplate_0006_06_3"/>
            <w:bookmarkEnd w:id="36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38" w:name="AveryTemplate_0006_06_4"/>
            <w:bookmarkEnd w:id="37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  <w:bookmarkStart w:id="39" w:name="AveryTemplate_0006_06_6"/>
            <w:bookmarkEnd w:id="38"/>
          </w:p>
          <w:p w:rsidR="00E93DBB" w:rsidRPr="007D7D95" w:rsidRDefault="00E93DBB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40" w:name="AveryTemplate_0006_06_7"/>
            <w:bookmarkEnd w:id="39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41" w:name="AveryTemplate_0006_06_8"/>
            <w:bookmarkEnd w:id="40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41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</w:tr>
      <w:tr w:rsidR="000F1285" w:rsidRPr="00B73713">
        <w:trPr>
          <w:trHeight w:hRule="exact" w:val="2736"/>
        </w:trPr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42" w:name="AveryTemplate_0007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42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43" w:name="AveryTemplate_0007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44" w:name="AveryTemplate_0007_06_3"/>
            <w:bookmarkEnd w:id="43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45" w:name="AveryTemplate_0007_06_4"/>
            <w:bookmarkEnd w:id="44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46" w:name="AveryTemplate_0007_06_7"/>
            <w:bookmarkEnd w:id="45"/>
          </w:p>
          <w:p w:rsidR="00E93DBB" w:rsidRPr="007D7D95" w:rsidRDefault="00E93DBB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47" w:name="AveryTemplate_0007_06_8"/>
            <w:bookmarkEnd w:id="46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47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48" w:name="AveryTemplate_0008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48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49" w:name="AveryTemplate_0008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50" w:name="AveryTemplate_0008_06_3"/>
            <w:bookmarkEnd w:id="49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Theme="minorHAnsi" w:hAnsiTheme="minorHAnsi" w:cs="Arial"/>
                <w:sz w:val="36"/>
                <w:szCs w:val="36"/>
              </w:rPr>
            </w:pPr>
            <w:bookmarkStart w:id="51" w:name="AveryTemplate_0008_06_4"/>
            <w:bookmarkEnd w:id="50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  <w:bookmarkStart w:id="52" w:name="AveryTemplate_0008_06_5"/>
            <w:bookmarkEnd w:id="51"/>
          </w:p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53" w:name="AveryTemplate_0008_06_6"/>
            <w:bookmarkEnd w:id="52"/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54" w:name="AveryTemplate_0008_06_7"/>
            <w:bookmarkEnd w:id="53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55" w:name="AveryTemplate_0008_06_8"/>
            <w:bookmarkEnd w:id="54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55"/>
          <w:p w:rsidR="000F1285" w:rsidRPr="00B73713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</w:tr>
      <w:tr w:rsidR="000F1285" w:rsidRPr="007D7D95">
        <w:trPr>
          <w:trHeight w:hRule="exact" w:val="2736"/>
        </w:trPr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56" w:name="AveryTemplate_0009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56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57" w:name="AveryTemplate_0009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58" w:name="AveryTemplate_0009_06_3"/>
            <w:bookmarkEnd w:id="57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59" w:name="AveryTemplate_0009_06_4"/>
            <w:bookmarkEnd w:id="58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  <w:bookmarkStart w:id="60" w:name="AveryTemplate_0009_06_6"/>
            <w:bookmarkEnd w:id="59"/>
          </w:p>
          <w:p w:rsidR="00E93DBB" w:rsidRPr="007D7D95" w:rsidRDefault="00E93DBB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61" w:name="AveryTemplate_0009_06_7"/>
            <w:bookmarkEnd w:id="60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62" w:name="AveryTemplate_0009_06_8"/>
            <w:bookmarkEnd w:id="61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62"/>
          <w:p w:rsidR="000F1285" w:rsidRPr="007D7D95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  <w:tc>
          <w:tcPr>
            <w:tcW w:w="5040" w:type="dxa"/>
            <w:shd w:val="clear" w:color="auto" w:fill="auto"/>
          </w:tcPr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b/>
                <w:sz w:val="44"/>
                <w:szCs w:val="44"/>
              </w:rPr>
            </w:pPr>
            <w:bookmarkStart w:id="63" w:name="AveryTemplate_0010_06_1"/>
            <w:r w:rsidRPr="007D7D95">
              <w:rPr>
                <w:rFonts w:ascii="Monotype Corsiva" w:hAnsi="Monotype Corsiva" w:cs="Arial"/>
                <w:b/>
                <w:sz w:val="44"/>
                <w:szCs w:val="44"/>
              </w:rPr>
              <w:t>Elegant Occasions By Kim</w:t>
            </w:r>
          </w:p>
          <w:bookmarkEnd w:id="63"/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</w:rPr>
            </w:pP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b/>
                <w:sz w:val="36"/>
                <w:szCs w:val="36"/>
              </w:rPr>
            </w:pPr>
            <w:bookmarkStart w:id="64" w:name="AveryTemplate_0010_06_2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Kim Smith</w:t>
            </w:r>
          </w:p>
          <w:p w:rsidR="00FE3BA6" w:rsidRPr="007D7D95" w:rsidRDefault="00907C0A" w:rsidP="00C45A1A">
            <w:pPr>
              <w:ind w:left="289" w:right="289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bookmarkStart w:id="65" w:name="AveryTemplate_0010_06_3"/>
            <w:bookmarkEnd w:id="64"/>
            <w:r w:rsidRPr="007D7D95">
              <w:rPr>
                <w:rFonts w:ascii="Monotype Corsiva" w:hAnsi="Monotype Corsiva" w:cs="Arial"/>
                <w:sz w:val="28"/>
                <w:szCs w:val="28"/>
              </w:rPr>
              <w:t>Event planner</w:t>
            </w:r>
          </w:p>
          <w:p w:rsidR="00FE3BA6" w:rsidRPr="007D7D95" w:rsidRDefault="00907C0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66" w:name="AveryTemplate_0010_06_4"/>
            <w:bookmarkEnd w:id="65"/>
            <w:r w:rsidRPr="007D7D95">
              <w:rPr>
                <w:rFonts w:ascii="Monotype Corsiva" w:hAnsi="Monotype Corsiva" w:cs="Arial"/>
                <w:b/>
                <w:sz w:val="36"/>
                <w:szCs w:val="36"/>
              </w:rPr>
              <w:t>813-453-9337</w:t>
            </w:r>
            <w:bookmarkStart w:id="67" w:name="AveryTemplate_0010_06_5"/>
            <w:bookmarkEnd w:id="66"/>
          </w:p>
          <w:p w:rsidR="00FE3BA6" w:rsidRPr="007D7D95" w:rsidRDefault="00FE3BA6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68" w:name="AveryTemplate_0010_06_6"/>
            <w:bookmarkEnd w:id="67"/>
          </w:p>
          <w:p w:rsidR="00C45A1A" w:rsidRPr="007D7D95" w:rsidRDefault="00C45A1A" w:rsidP="00C45A1A">
            <w:pPr>
              <w:ind w:left="289" w:right="289"/>
              <w:rPr>
                <w:rFonts w:asciiTheme="minorHAnsi" w:hAnsiTheme="minorHAnsi" w:cs="Arial"/>
                <w:sz w:val="16"/>
                <w:szCs w:val="16"/>
              </w:rPr>
            </w:pPr>
            <w:bookmarkStart w:id="69" w:name="AveryTemplate_0010_06_7"/>
            <w:bookmarkEnd w:id="68"/>
          </w:p>
          <w:p w:rsidR="00FE3BA6" w:rsidRPr="007D7D95" w:rsidRDefault="00907C0A" w:rsidP="00C45A1A">
            <w:pPr>
              <w:ind w:left="289" w:right="289"/>
              <w:rPr>
                <w:rFonts w:ascii="Monotype Corsiva" w:hAnsi="Monotype Corsiva" w:cs="Arial"/>
                <w:sz w:val="28"/>
                <w:szCs w:val="28"/>
              </w:rPr>
            </w:pPr>
            <w:bookmarkStart w:id="70" w:name="AveryTemplate_0010_06_8"/>
            <w:bookmarkEnd w:id="69"/>
            <w:r w:rsidRPr="007D7D95">
              <w:rPr>
                <w:rFonts w:ascii="Monotype Corsiva" w:hAnsi="Monotype Corsiva" w:cs="Arial"/>
                <w:sz w:val="28"/>
                <w:szCs w:val="28"/>
              </w:rPr>
              <w:t>Elegantoccasionsbykim@earthlink.net</w:t>
            </w:r>
          </w:p>
          <w:bookmarkEnd w:id="70"/>
          <w:p w:rsidR="000F1285" w:rsidRPr="007D7D95" w:rsidRDefault="000F1285" w:rsidP="00C45A1A">
            <w:pPr>
              <w:ind w:left="289" w:right="289"/>
              <w:rPr>
                <w:rFonts w:asciiTheme="minorHAnsi" w:hAnsiTheme="minorHAnsi"/>
              </w:rPr>
            </w:pPr>
          </w:p>
        </w:tc>
      </w:tr>
    </w:tbl>
    <w:p w:rsidR="002B3DD2" w:rsidRPr="007D7D95" w:rsidRDefault="002B3DD2" w:rsidP="000F1285">
      <w:pPr>
        <w:ind w:left="288" w:right="288"/>
        <w:rPr>
          <w:rFonts w:asciiTheme="minorHAnsi" w:hAnsiTheme="minorHAnsi"/>
          <w:sz w:val="2"/>
        </w:rPr>
      </w:pPr>
    </w:p>
    <w:sectPr w:rsidR="002B3DD2" w:rsidRPr="007D7D95" w:rsidSect="000F1285">
      <w:type w:val="continuous"/>
      <w:pgSz w:w="12240" w:h="15840"/>
      <w:pgMar w:top="720" w:right="1080" w:bottom="3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907C0A"/>
    <w:rsid w:val="000B68EA"/>
    <w:rsid w:val="000C53BA"/>
    <w:rsid w:val="000F1285"/>
    <w:rsid w:val="001A0CFC"/>
    <w:rsid w:val="002B3DD2"/>
    <w:rsid w:val="002F3BE2"/>
    <w:rsid w:val="004069B5"/>
    <w:rsid w:val="004B3B4E"/>
    <w:rsid w:val="00520BEF"/>
    <w:rsid w:val="005F56AE"/>
    <w:rsid w:val="006D6F98"/>
    <w:rsid w:val="00742B9B"/>
    <w:rsid w:val="007D7D95"/>
    <w:rsid w:val="008309B1"/>
    <w:rsid w:val="0086042F"/>
    <w:rsid w:val="00872859"/>
    <w:rsid w:val="00907C0A"/>
    <w:rsid w:val="009232CC"/>
    <w:rsid w:val="00966C58"/>
    <w:rsid w:val="00A75F41"/>
    <w:rsid w:val="00AA6E8F"/>
    <w:rsid w:val="00AF68DA"/>
    <w:rsid w:val="00B73713"/>
    <w:rsid w:val="00BC171E"/>
    <w:rsid w:val="00BE29F6"/>
    <w:rsid w:val="00C060E2"/>
    <w:rsid w:val="00C45A1A"/>
    <w:rsid w:val="00C72E56"/>
    <w:rsid w:val="00CC5440"/>
    <w:rsid w:val="00CF123C"/>
    <w:rsid w:val="00D43188"/>
    <w:rsid w:val="00DB3DF5"/>
    <w:rsid w:val="00DD2D08"/>
    <w:rsid w:val="00E756D3"/>
    <w:rsid w:val="00E93DBB"/>
    <w:rsid w:val="00EE1229"/>
    <w:rsid w:val="00F32B6D"/>
    <w:rsid w:val="00F403D6"/>
    <w:rsid w:val="00FB56DA"/>
    <w:rsid w:val="00FC3FD2"/>
    <w:rsid w:val="00FE30FB"/>
    <w:rsid w:val="00FE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2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Application%20Data\Microsoft\Templates\Business%20card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veryTemplate xmlns="averytemplateinfo" uiLanguage="en" contentLanguage="en">
  <fill panels="10" contentType="6">
    <field name="Company" placeholder="Company Name"/>
    <field name="Name" placeholder="First and Last Name"/>
    <field name="Title" placeholder="Title"/>
    <field name="Telephone" placeholder="Telephone"/>
    <multiLineField name="Address" minLines="2">
      <placeholder>Street Address
City, State and Zip Code</placeholder>
    </multiLineField>
    <field name="Fax Number" placeholder="Fax Number"/>
    <field name="Web Address" placeholder="Web Address"/>
    <field name="E-Mail Address" placeholder="E-Mail Address"/>
  </fill>
</averyTemplate>
</file>

<file path=customXml/itemProps1.xml><?xml version="1.0" encoding="utf-8"?>
<ds:datastoreItem xmlns:ds="http://schemas.openxmlformats.org/officeDocument/2006/customXml" ds:itemID="{D37B5A24-299E-4484-A1D0-FD534B91ED02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</Template>
  <TotalTime>52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>Copyright© 2007 Avery Dennison Corporation. All rights reserved.</dc:description>
  <cp:lastModifiedBy>KIM SMITH</cp:lastModifiedBy>
  <cp:revision>1</cp:revision>
  <cp:lastPrinted>2010-04-12T02:01:00Z</cp:lastPrinted>
  <dcterms:created xsi:type="dcterms:W3CDTF">2010-04-12T01:12:00Z</dcterms:created>
  <dcterms:modified xsi:type="dcterms:W3CDTF">2010-04-12T02:04:00Z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very_SKU">
    <vt:lpwstr>8865</vt:lpwstr>
  </property>
  <property fmtid="{D5CDD505-2E9C-101B-9397-08002B2CF9AE}" pid="3" name="Avery_Product_Group">
    <vt:lpwstr>U-0306-01</vt:lpwstr>
  </property>
  <property fmtid="{D5CDD505-2E9C-101B-9397-08002B2CF9AE}" pid="4" name="_TemplateID">
    <vt:lpwstr>TC103380661033</vt:lpwstr>
  </property>
</Properties>
</file>